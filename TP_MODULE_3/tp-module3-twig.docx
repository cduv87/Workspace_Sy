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A7BF6" w:rsidR="00924F5F" w:rsidP="00401B0B" w:rsidRDefault="008E3775" w14:paraId="2CB4C832" w14:textId="592A26F4">
      <w:pPr>
        <w:pStyle w:val="Title"/>
        <w:rPr>
          <w:noProof/>
        </w:rPr>
      </w:pPr>
      <w:r w:rsidRPr="001A7BF6">
        <w:t>Bucket-</w:t>
      </w:r>
      <w:proofErr w:type="gramStart"/>
      <w:r w:rsidRPr="001A7BF6">
        <w:t>List :</w:t>
      </w:r>
      <w:proofErr w:type="gramEnd"/>
      <w:r w:rsidRPr="001A7BF6">
        <w:t xml:space="preserve"> </w:t>
      </w:r>
      <w:r w:rsidRPr="001A7BF6" w:rsidR="001A7BF6">
        <w:t>Twig</w:t>
      </w:r>
    </w:p>
    <w:p w:rsidRPr="001A7BF6" w:rsidR="00924F5F" w:rsidP="00401B0B" w:rsidRDefault="007E0E92" w14:paraId="2E71015A" w14:textId="043ADE98">
      <w:pPr>
        <w:pStyle w:val="Heading1"/>
        <w:rPr>
          <w:rFonts w:ascii="Century Gothic" w:hAnsi="Century Gothic"/>
          <w:noProof/>
          <w:szCs w:val="16"/>
        </w:rPr>
      </w:pPr>
      <w:r w:rsidRPr="001A7BF6">
        <w:t xml:space="preserve">TP du module </w:t>
      </w:r>
      <w:r w:rsidRPr="001A7BF6" w:rsidR="001A7BF6">
        <w:t>3</w:t>
      </w:r>
    </w:p>
    <w:p w:rsidRPr="001A7BF6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</w:rPr>
      </w:pPr>
    </w:p>
    <w:tbl>
      <w:tblPr>
        <w:tblStyle w:val="TableGrid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B2657B" w:rsidR="00924F5F" w:rsidTr="00F108C9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C62D79" w:rsidR="00924F5F" w:rsidP="00494DCF" w:rsidRDefault="00924F5F" w14:paraId="0040BCB2" w14:textId="563B32FB">
            <w:pPr>
              <w:pStyle w:val="TPnormal"/>
            </w:pPr>
            <w:r>
              <w:t xml:space="preserve">Avant de démarrer ce TP, il convient d’avoir </w:t>
            </w:r>
            <w:r w:rsidR="001A7BF6">
              <w:t xml:space="preserve">réalisé le </w:t>
            </w:r>
            <w:r w:rsidR="00006BB8">
              <w:t>TP</w:t>
            </w:r>
            <w:r w:rsidR="001A7BF6">
              <w:t xml:space="preserve"> du</w:t>
            </w:r>
            <w:r w:rsidR="008E3775">
              <w:t xml:space="preserve"> module 1</w:t>
            </w:r>
            <w:r w:rsidR="001A7BF6">
              <w:t xml:space="preserve"> et d'avoir suivi les cours des modules 1 à 3</w:t>
            </w:r>
            <w:r w:rsidR="008E3775">
              <w:t>.</w:t>
            </w:r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TableGrid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F108C9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F108C9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F108C9" w:rsidRDefault="003425B6" w14:paraId="2D9F101D" w14:textId="72C855B8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  <w:r w:rsidR="003B13C8">
              <w:rPr>
                <w:lang w:val="fr-FR"/>
              </w:rPr>
              <w:t>0</w:t>
            </w:r>
            <w:r w:rsidR="008E3775">
              <w:rPr>
                <w:lang w:val="fr-FR"/>
              </w:rPr>
              <w:t xml:space="preserve"> minutes</w:t>
            </w:r>
          </w:p>
        </w:tc>
      </w:tr>
    </w:tbl>
    <w:p w:rsidR="002D4D34" w:rsidP="001A7BF6" w:rsidRDefault="00924F5F" w14:paraId="33C1DF59" w14:textId="36EA46B0">
      <w:pPr>
        <w:pStyle w:val="TPTitre"/>
      </w:pPr>
      <w:r>
        <w:t>Énoncé</w:t>
      </w:r>
    </w:p>
    <w:p w:rsidR="001A7BF6" w:rsidP="001A7BF6" w:rsidRDefault="00191445" w14:paraId="55C5C12D" w14:textId="2BFBD3C4">
      <w:pPr>
        <w:pStyle w:val="TPnormal"/>
      </w:pPr>
      <w:r>
        <w:t>Il est maintenant temps d'améliorer cette page d'accueil, et d'anticiper pour le futur de l'application</w:t>
      </w:r>
      <w:r w:rsidR="00006BB8">
        <w:t>, lorsqu'elle contiendra plusieurs pages</w:t>
      </w:r>
      <w:r w:rsidR="001A7BF6">
        <w:t>. Vous décidez</w:t>
      </w:r>
      <w:r>
        <w:t xml:space="preserve"> donc </w:t>
      </w:r>
      <w:r w:rsidR="001A7BF6">
        <w:t>de coder la structure HTML / CSS du site.</w:t>
      </w:r>
    </w:p>
    <w:p w:rsidR="001A7BF6" w:rsidP="001A7BF6" w:rsidRDefault="001A7BF6" w14:paraId="54A69BF0" w14:textId="4BC75044">
      <w:pPr>
        <w:pStyle w:val="TPnormal"/>
      </w:pPr>
      <w:r>
        <w:t>Toutes les pages du site auront globalement la même structure (entête, menu de navigation, pied-de-page, etc.) Ainsi vous décidez de créer</w:t>
      </w:r>
      <w:r w:rsidR="00006BB8">
        <w:t xml:space="preserve"> (ou modifier s'il existe déjà)</w:t>
      </w:r>
      <w:r>
        <w:t xml:space="preserve"> un fichier "</w:t>
      </w:r>
      <w:proofErr w:type="spellStart"/>
      <w:proofErr w:type="gramStart"/>
      <w:r w:rsidR="00006BB8">
        <w:t>base</w:t>
      </w:r>
      <w:r>
        <w:t>.html.twig</w:t>
      </w:r>
      <w:proofErr w:type="spellEnd"/>
      <w:proofErr w:type="gramEnd"/>
      <w:r>
        <w:t xml:space="preserve">" qui contiendra cette structure. Toutes les pages hériteront de ce fichier. </w:t>
      </w:r>
    </w:p>
    <w:p w:rsidR="009163FD" w:rsidP="001A7BF6" w:rsidRDefault="001A7BF6" w14:paraId="639B44C9" w14:textId="7D089BF7">
      <w:pPr>
        <w:pStyle w:val="TPnormal"/>
      </w:pPr>
      <w:r>
        <w:t xml:space="preserve">Vous </w:t>
      </w:r>
      <w:r w:rsidR="00006BB8">
        <w:t xml:space="preserve">y incluez </w:t>
      </w:r>
      <w:r>
        <w:t xml:space="preserve">dès maintenant </w:t>
      </w:r>
      <w:r w:rsidR="009163FD">
        <w:t xml:space="preserve">: </w:t>
      </w:r>
    </w:p>
    <w:p w:rsidR="009163FD" w:rsidP="009163FD" w:rsidRDefault="001A7BF6" w14:paraId="3FC695ED" w14:textId="77777777">
      <w:pPr>
        <w:pStyle w:val="TPnormalpuce1"/>
      </w:pPr>
      <w:proofErr w:type="gramStart"/>
      <w:r>
        <w:t>un</w:t>
      </w:r>
      <w:proofErr w:type="gramEnd"/>
      <w:r>
        <w:t xml:space="preserve"> fichier .</w:t>
      </w:r>
      <w:proofErr w:type="spellStart"/>
      <w:r>
        <w:t>css</w:t>
      </w:r>
      <w:proofErr w:type="spellEnd"/>
    </w:p>
    <w:p w:rsidR="005E3E45" w:rsidP="009163FD" w:rsidRDefault="001A7BF6" w14:paraId="5A57739E" w14:textId="77777777">
      <w:pPr>
        <w:pStyle w:val="TPnormalpuce1"/>
      </w:pPr>
      <w:proofErr w:type="gramStart"/>
      <w:r>
        <w:t>le</w:t>
      </w:r>
      <w:proofErr w:type="gramEnd"/>
      <w:r>
        <w:t xml:space="preserve"> logo et le nom du site dans l'entête</w:t>
      </w:r>
    </w:p>
    <w:p w:rsidR="005E3E45" w:rsidP="009163FD" w:rsidRDefault="001A7BF6" w14:paraId="66A74ED9" w14:textId="3D3831D7">
      <w:pPr>
        <w:pStyle w:val="TPnormalpuce1"/>
      </w:pPr>
      <w:proofErr w:type="gramStart"/>
      <w:r>
        <w:t>la</w:t>
      </w:r>
      <w:proofErr w:type="gramEnd"/>
      <w:r>
        <w:t xml:space="preserve"> </w:t>
      </w:r>
      <w:r w:rsidRPr="001A7BF6">
        <w:t>mention "©Bucket-List"</w:t>
      </w:r>
      <w:r>
        <w:t xml:space="preserve"> dans le pied-de-page</w:t>
      </w:r>
      <w:r w:rsidR="00191445">
        <w:t>, suivie de l'année en cours</w:t>
      </w:r>
    </w:p>
    <w:p w:rsidR="005E3E45" w:rsidP="009163FD" w:rsidRDefault="001A7BF6" w14:paraId="6C74F1AE" w14:textId="77777777">
      <w:pPr>
        <w:pStyle w:val="TPnormalpuce1"/>
      </w:pPr>
      <w:proofErr w:type="gramStart"/>
      <w:r>
        <w:t>un</w:t>
      </w:r>
      <w:proofErr w:type="gramEnd"/>
      <w:r>
        <w:t xml:space="preserve"> menu de navigation</w:t>
      </w:r>
      <w:r w:rsidR="005E3E45">
        <w:t xml:space="preserve"> contenant un</w:t>
      </w:r>
      <w:r>
        <w:t xml:space="preserve"> lien menant vers l'accueil</w:t>
      </w:r>
    </w:p>
    <w:p w:rsidR="001A7BF6" w:rsidP="009163FD" w:rsidRDefault="00B2657B" w14:paraId="1F400A0C" w14:textId="446151C7">
      <w:pPr>
        <w:pStyle w:val="TPnormalpuce1"/>
      </w:pPr>
      <w:proofErr w:type="gramStart"/>
      <w:r>
        <w:t>l</w:t>
      </w:r>
      <w:r w:rsidR="00F108C9">
        <w:t>e</w:t>
      </w:r>
      <w:proofErr w:type="gramEnd"/>
      <w:r w:rsidR="00F108C9">
        <w:t xml:space="preserve"> favicon</w:t>
      </w:r>
    </w:p>
    <w:p w:rsidR="005E3E45" w:rsidP="009163FD" w:rsidRDefault="00B2657B" w14:paraId="0F3EE7A7" w14:textId="466449A1">
      <w:pPr>
        <w:pStyle w:val="TPnormalpuce1"/>
      </w:pPr>
      <w:proofErr w:type="gramStart"/>
      <w:r>
        <w:t>u</w:t>
      </w:r>
      <w:r w:rsidR="005E3E45">
        <w:t>ne</w:t>
      </w:r>
      <w:proofErr w:type="gramEnd"/>
      <w:r w:rsidR="005E3E45">
        <w:t xml:space="preserve"> police Google Fonts</w:t>
      </w:r>
      <w:r w:rsidR="00533247">
        <w:t xml:space="preserve"> de votre choix</w:t>
      </w:r>
    </w:p>
    <w:p w:rsidR="003571D3" w:rsidP="003571D3" w:rsidRDefault="003571D3" w14:paraId="2DA4A5FB" w14:textId="385F1958">
      <w:pPr>
        <w:pStyle w:val="TPnormal"/>
      </w:pPr>
      <w:r>
        <w:t xml:space="preserve">Pour tester le tout, vous affichez la page d'accueil de votre site. </w:t>
      </w:r>
    </w:p>
    <w:p w:rsidR="008B220B" w:rsidP="0063306A" w:rsidRDefault="008B220B" w14:paraId="5A59B0E1" w14:textId="267690FB">
      <w:pPr>
        <w:pStyle w:val="TPTitre"/>
      </w:pPr>
      <w:r>
        <w:t>Corrigé</w:t>
      </w:r>
    </w:p>
    <w:p w:rsidRPr="0063306A" w:rsidR="002020E8" w:rsidP="0063306A" w:rsidRDefault="002D4D34" w14:paraId="0D9D853E" w14:textId="4F06D244">
      <w:pPr>
        <w:pStyle w:val="TPnormal"/>
      </w:pPr>
      <w:r>
        <w:t xml:space="preserve">Une fiche TP vous est proposée pour vous aider dans les grandes étapes de ce TP. Vous </w:t>
      </w:r>
      <w:proofErr w:type="gramStart"/>
      <w:r>
        <w:t>trouverez</w:t>
      </w:r>
      <w:proofErr w:type="gramEnd"/>
      <w:r>
        <w:t xml:space="preserve"> également le code obtenu. </w:t>
      </w:r>
    </w:p>
    <w:sectPr w:rsidRPr="0063306A" w:rsidR="002020E8" w:rsidSect="006B3B13">
      <w:headerReference w:type="default" r:id="rId11"/>
      <w:footerReference w:type="default" r:id="rId12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7E14" w:rsidP="006C7E58" w:rsidRDefault="00D87E14" w14:paraId="781567DA" w14:textId="77777777">
      <w:r>
        <w:separator/>
      </w:r>
    </w:p>
  </w:endnote>
  <w:endnote w:type="continuationSeparator" w:id="0">
    <w:p w:rsidR="00D87E14" w:rsidP="006C7E58" w:rsidRDefault="00D87E14" w14:paraId="2E4D77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25"/>
    </w:tblGrid>
    <w:tr w:rsidR="00F108C9" w:rsidTr="1E0AA0E0" w14:paraId="157416F4" w14:textId="77777777">
      <w:tc>
        <w:tcPr>
          <w:tcW w:w="4889" w:type="dxa"/>
          <w:tcMar/>
          <w:vAlign w:val="bottom"/>
        </w:tcPr>
        <w:p w:rsidR="00F108C9" w:rsidP="00867E02" w:rsidRDefault="00F108C9" w14:paraId="157416F2" w14:textId="26144685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425B6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 NUMPAGES   \* MERGEFORMAT </w:instrText>
          </w:r>
          <w:r>
            <w:fldChar w:fldCharType="separate"/>
          </w:r>
          <w:r w:rsidR="003425B6">
            <w:rPr>
              <w:noProof/>
            </w:rPr>
            <w:t>1</w:t>
          </w:r>
          <w:r>
            <w:fldChar w:fldCharType="end"/>
          </w:r>
        </w:p>
      </w:tc>
      <w:tc>
        <w:tcPr>
          <w:tcW w:w="4890" w:type="dxa"/>
          <w:tcMar/>
        </w:tcPr>
        <w:p w:rsidR="00F108C9" w:rsidP="0057306B" w:rsidRDefault="00F108C9" w14:paraId="157416F3" w14:textId="480FF55D">
          <w:pPr>
            <w:pStyle w:val="Footer"/>
            <w:jc w:val="right"/>
          </w:pPr>
          <w:r w:rsidRPr="1E0AA0E0" w:rsidR="1E0AA0E0">
            <w:rPr>
              <w:sz w:val="22"/>
              <w:szCs w:val="22"/>
            </w:rPr>
            <w:t>www.eni-ecole.</w:t>
          </w:r>
          <w:r w:rsidRPr="1E0AA0E0" w:rsidR="1E0AA0E0">
            <w:rPr>
              <w:sz w:val="22"/>
              <w:szCs w:val="22"/>
            </w:rPr>
            <w:t>fr</w:t>
          </w:r>
          <w:r w:rsidRPr="1E0AA0E0" w:rsidR="1E0AA0E0">
            <w:rPr>
              <w:rStyle w:val="Hyperlink"/>
              <w:color w:val="000000" w:themeColor="text1" w:themeTint="FF" w:themeShade="FF"/>
              <w:sz w:val="22"/>
              <w:szCs w:val="22"/>
              <w:u w:val="none"/>
            </w:rPr>
            <w:t xml:space="preserve"> </w:t>
          </w:r>
          <w:r w:rsidR="1E0AA0E0">
            <w:drawing>
              <wp:inline wp14:editId="4BF7F398" wp14:anchorId="4A10E37B">
                <wp:extent cx="514350" cy="514350"/>
                <wp:effectExtent l="0" t="0" r="0" b="0"/>
                <wp:docPr id="20" name="Image 20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 20"/>
                        <pic:cNvPicPr/>
                      </pic:nvPicPr>
                      <pic:blipFill>
                        <a:blip r:embed="Rb99a4b3f946d4996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108C9" w:rsidP="00EC3EBA" w:rsidRDefault="00F108C9" w14:paraId="157416F5" w14:textId="77777777">
    <w:pPr>
      <w:pStyle w:val="Footer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7E14" w:rsidP="006C7E58" w:rsidRDefault="00D87E14" w14:paraId="13CAA763" w14:textId="77777777">
      <w:r>
        <w:separator/>
      </w:r>
    </w:p>
  </w:footnote>
  <w:footnote w:type="continuationSeparator" w:id="0">
    <w:p w:rsidR="00D87E14" w:rsidP="006C7E58" w:rsidRDefault="00D87E14" w14:paraId="4E4C3D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01B0B" w:rsidR="00F108C9" w:rsidP="006C7E58" w:rsidRDefault="00F108C9" w14:paraId="157416F0" w14:textId="3F48EE2D">
    <w:pPr>
      <w:pStyle w:val="Header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 xml:space="preserve">Introduction à Symfony </w:t>
    </w:r>
    <w:r w:rsidR="00191445">
      <w:rPr>
        <w:color w:val="343642"/>
        <w:sz w:val="22"/>
        <w:lang w:val="fr-FR"/>
      </w:rPr>
      <w:t>5</w:t>
    </w:r>
  </w:p>
  <w:p w:rsidRPr="006C7E58" w:rsidR="00F108C9" w:rsidRDefault="00F108C9" w14:paraId="157416F1" w14:textId="77777777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2AE7254D"/>
    <w:multiLevelType w:val="hybridMultilevel"/>
    <w:tmpl w:val="6882D0E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71C27C15"/>
    <w:multiLevelType w:val="hybridMultilevel"/>
    <w:tmpl w:val="1C009D3C"/>
    <w:lvl w:ilvl="0" w:tplc="040C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24"/>
  </w:num>
  <w:num w:numId="24">
    <w:abstractNumId w:val="16"/>
  </w:num>
  <w:num w:numId="25">
    <w:abstractNumId w:val="8"/>
  </w:num>
  <w:num w:numId="26">
    <w:abstractNumId w:val="23"/>
  </w:num>
  <w:num w:numId="27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6BB8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2509D"/>
    <w:rsid w:val="00125DCA"/>
    <w:rsid w:val="00136790"/>
    <w:rsid w:val="00151AA0"/>
    <w:rsid w:val="00180858"/>
    <w:rsid w:val="00191445"/>
    <w:rsid w:val="001A0D7C"/>
    <w:rsid w:val="001A7BF6"/>
    <w:rsid w:val="001B4DA8"/>
    <w:rsid w:val="001C739D"/>
    <w:rsid w:val="001D3BFC"/>
    <w:rsid w:val="001F18FA"/>
    <w:rsid w:val="002020E8"/>
    <w:rsid w:val="00203C8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D4D34"/>
    <w:rsid w:val="002F78BE"/>
    <w:rsid w:val="00301257"/>
    <w:rsid w:val="003425B6"/>
    <w:rsid w:val="003548A0"/>
    <w:rsid w:val="003571D3"/>
    <w:rsid w:val="003709F1"/>
    <w:rsid w:val="00382C06"/>
    <w:rsid w:val="00384614"/>
    <w:rsid w:val="00387206"/>
    <w:rsid w:val="003B13C8"/>
    <w:rsid w:val="003B1E2B"/>
    <w:rsid w:val="003C6A4C"/>
    <w:rsid w:val="003C6EFC"/>
    <w:rsid w:val="003E676A"/>
    <w:rsid w:val="00401B0B"/>
    <w:rsid w:val="00450C5E"/>
    <w:rsid w:val="00492FCA"/>
    <w:rsid w:val="00494DCF"/>
    <w:rsid w:val="004C2502"/>
    <w:rsid w:val="004F2C2E"/>
    <w:rsid w:val="005056C3"/>
    <w:rsid w:val="00533247"/>
    <w:rsid w:val="00544157"/>
    <w:rsid w:val="0057306B"/>
    <w:rsid w:val="005A36E5"/>
    <w:rsid w:val="005C1BB9"/>
    <w:rsid w:val="005C68D3"/>
    <w:rsid w:val="005D1943"/>
    <w:rsid w:val="005E3B89"/>
    <w:rsid w:val="005E3E45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3775"/>
    <w:rsid w:val="008E5DAD"/>
    <w:rsid w:val="008E6D1D"/>
    <w:rsid w:val="009163FD"/>
    <w:rsid w:val="00922F94"/>
    <w:rsid w:val="00924F5F"/>
    <w:rsid w:val="00937048"/>
    <w:rsid w:val="00954E03"/>
    <w:rsid w:val="00964B34"/>
    <w:rsid w:val="0096503B"/>
    <w:rsid w:val="00967643"/>
    <w:rsid w:val="009731EA"/>
    <w:rsid w:val="009862DE"/>
    <w:rsid w:val="00990B02"/>
    <w:rsid w:val="009C09D3"/>
    <w:rsid w:val="009C2AC3"/>
    <w:rsid w:val="009D1251"/>
    <w:rsid w:val="009D2633"/>
    <w:rsid w:val="00A055CF"/>
    <w:rsid w:val="00A361C9"/>
    <w:rsid w:val="00A93073"/>
    <w:rsid w:val="00A94283"/>
    <w:rsid w:val="00B027AA"/>
    <w:rsid w:val="00B04A1E"/>
    <w:rsid w:val="00B1718A"/>
    <w:rsid w:val="00B22348"/>
    <w:rsid w:val="00B2657B"/>
    <w:rsid w:val="00B43E3B"/>
    <w:rsid w:val="00B71A2E"/>
    <w:rsid w:val="00B73331"/>
    <w:rsid w:val="00B75A86"/>
    <w:rsid w:val="00B7614C"/>
    <w:rsid w:val="00B855FC"/>
    <w:rsid w:val="00BA4E30"/>
    <w:rsid w:val="00BB5E5B"/>
    <w:rsid w:val="00BF077F"/>
    <w:rsid w:val="00C03B86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87E14"/>
    <w:rsid w:val="00D909BB"/>
    <w:rsid w:val="00D96678"/>
    <w:rsid w:val="00DB4B72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08C9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  <w:rsid w:val="1E0AA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 w:eastAsiaTheme="majorEastAsia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C7E58"/>
  </w:style>
  <w:style w:type="paragraph" w:styleId="Footer">
    <w:name w:val="footer"/>
    <w:basedOn w:val="Normal"/>
    <w:link w:val="FooterCh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jpg" Id="Rb99a4b3f946d499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D022F982BBB4D84DE0E63825E4458" ma:contentTypeVersion="13" ma:contentTypeDescription="Crée un document." ma:contentTypeScope="" ma:versionID="46613286a74704e2f85df2ce0f4ce437">
  <xsd:schema xmlns:xsd="http://www.w3.org/2001/XMLSchema" xmlns:xs="http://www.w3.org/2001/XMLSchema" xmlns:p="http://schemas.microsoft.com/office/2006/metadata/properties" xmlns:ns2="b624f2d3-314d-4c91-b9a8-bdc50c835fe6" xmlns:ns3="acc93440-4238-4558-ba41-3035e500fd90" targetNamespace="http://schemas.microsoft.com/office/2006/metadata/properties" ma:root="true" ma:fieldsID="43c1a3c8a7fef803182837f9b8f6b991" ns2:_="" ns3:_="">
    <xsd:import namespace="b624f2d3-314d-4c91-b9a8-bdc50c835fe6"/>
    <xsd:import namespace="acc93440-4238-4558-ba41-3035e500f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4f2d3-314d-4c91-b9a8-bdc50c835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3440-4238-4558-ba41-3035e500f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4D328-1919-4A68-B77D-2FE175BC8641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Office Word</ap:Application>
  <ap:DocSecurity>0</ap:DocSecurity>
  <ap:ScaleCrop>false</ap:ScaleCrop>
  <ap:Company>Editions Eni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AVRON Victor</cp:lastModifiedBy>
  <cp:revision>9</cp:revision>
  <cp:lastPrinted>2016-10-05T13:21:00Z</cp:lastPrinted>
  <dcterms:created xsi:type="dcterms:W3CDTF">2018-01-11T11:21:00Z</dcterms:created>
  <dcterms:modified xsi:type="dcterms:W3CDTF">2021-01-25T16:35:25Z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0x010100D7AD022F982BBB4D84DE0E63825E4458</vt:lpwstr>
  </property>
  <property fmtid="{D5CDD505-2E9C-101B-9397-08002B2CF9AE}" pid="4" name="_dlc_DocIdItemGuid">
    <vt:lpwstr>21ad9fbc-61c8-4f6b-a640-604698f1b57d</vt:lpwstr>
  </property>
</Properties>
</file>